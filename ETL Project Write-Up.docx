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BC2AA" w14:textId="77777777" w:rsidR="006C483B" w:rsidRDefault="00AF6165"/>
    <w:sectPr w:rsidR="006C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65"/>
    <w:rsid w:val="00216F1C"/>
    <w:rsid w:val="0063153A"/>
    <w:rsid w:val="00A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F0A4"/>
  <w15:chartTrackingRefBased/>
  <w15:docId w15:val="{CB6AB003-410A-4BF7-8DD1-DB2774E1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Chan</dc:creator>
  <cp:keywords/>
  <dc:description/>
  <cp:lastModifiedBy>John Chan</cp:lastModifiedBy>
  <cp:revision>1</cp:revision>
  <dcterms:created xsi:type="dcterms:W3CDTF">2021-06-04T20:07:00Z</dcterms:created>
  <dcterms:modified xsi:type="dcterms:W3CDTF">2021-06-04T20:08:00Z</dcterms:modified>
</cp:coreProperties>
</file>